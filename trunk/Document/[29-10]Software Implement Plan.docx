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630A" w:rsidRPr="00D00548" w:rsidRDefault="0028630A" w:rsidP="00094C43">
      <w:pPr>
        <w:spacing w:before="2400" w:beforeAutospacing="0"/>
        <w:jc w:val="center"/>
        <w:rPr>
          <w:rFonts w:ascii="Candara" w:hAnsi="Candara"/>
          <w:b/>
          <w:sz w:val="72"/>
        </w:rPr>
      </w:pPr>
      <w:r w:rsidRPr="00D00548">
        <w:rPr>
          <w:rFonts w:ascii="Candara" w:hAnsi="Candara"/>
          <w:b/>
          <w:sz w:val="72"/>
          <w14:shadow w14:blurRad="50800" w14:dist="38100" w14:dir="2700000" w14:sx="100000" w14:sy="100000" w14:kx="0" w14:ky="0" w14:algn="tl">
            <w14:srgbClr w14:val="000000">
              <w14:alpha w14:val="60000"/>
            </w14:srgbClr>
          </w14:shadow>
        </w:rPr>
        <w:t>PHẦN MỀM QUẢN LÍ BÁN HÀNG SIÊU THỊ</w:t>
      </w:r>
    </w:p>
    <w:p w:rsidR="0028630A" w:rsidRPr="002C42D7" w:rsidRDefault="00BD0F1C" w:rsidP="0028630A">
      <w:pPr>
        <w:jc w:val="center"/>
        <w:rPr>
          <w:rFonts w:asciiTheme="majorHAnsi" w:hAnsiTheme="majorHAnsi" w:cstheme="majorHAnsi"/>
          <w:b/>
          <w:sz w:val="44"/>
        </w:rPr>
      </w:pPr>
      <w:r>
        <w:rPr>
          <w:rFonts w:asciiTheme="majorHAnsi" w:hAnsiTheme="majorHAnsi" w:cstheme="majorHAnsi"/>
          <w:b/>
          <w:noProof/>
          <w:sz w:val="44"/>
          <w:lang w:val="vi-VN" w:eastAsia="vi-VN"/>
        </w:rPr>
        <mc:AlternateContent>
          <mc:Choice Requires="wps">
            <w:drawing>
              <wp:anchor distT="0" distB="0" distL="114300" distR="114300" simplePos="0" relativeHeight="251659264" behindDoc="0" locked="0" layoutInCell="1" allowOverlap="1">
                <wp:simplePos x="0" y="0"/>
                <wp:positionH relativeFrom="column">
                  <wp:posOffset>1954530</wp:posOffset>
                </wp:positionH>
                <wp:positionV relativeFrom="paragraph">
                  <wp:posOffset>165431</wp:posOffset>
                </wp:positionV>
                <wp:extent cx="1908313" cy="0"/>
                <wp:effectExtent l="38100" t="38100" r="53975" b="95250"/>
                <wp:wrapNone/>
                <wp:docPr id="1" name="Straight Connector 1"/>
                <wp:cNvGraphicFramePr/>
                <a:graphic xmlns:a="http://schemas.openxmlformats.org/drawingml/2006/main">
                  <a:graphicData uri="http://schemas.microsoft.com/office/word/2010/wordprocessingShape">
                    <wps:wsp>
                      <wps:cNvCnPr/>
                      <wps:spPr>
                        <a:xfrm>
                          <a:off x="0" y="0"/>
                          <a:ext cx="1908313"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3.9pt,13.05pt" to="304.1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" strokecolor="black [3200]" strokeweight="2pt">
                <v:shadow on="t" color="black" opacity="24903f" origin=",.5" offset="0,.55556mm"/>
              </v:line>
            </w:pict>
          </mc:Fallback>
        </mc:AlternateContent>
      </w:r>
    </w:p>
    <w:p w:rsidR="0028630A" w:rsidRDefault="0028630A" w:rsidP="0028630A">
      <w:pPr>
        <w:spacing w:before="240"/>
        <w:jc w:val="center"/>
        <w:rPr>
          <w:sz w:val="44"/>
        </w:rPr>
      </w:pPr>
      <w:r w:rsidRPr="00B5753E">
        <w:rPr>
          <w:sz w:val="44"/>
        </w:rPr>
        <w:t xml:space="preserve">Software </w:t>
      </w:r>
      <w:r>
        <w:rPr>
          <w:sz w:val="44"/>
        </w:rPr>
        <w:t>Implement</w:t>
      </w:r>
      <w:r w:rsidRPr="00B5753E">
        <w:rPr>
          <w:sz w:val="44"/>
        </w:rPr>
        <w:t xml:space="preserve"> </w:t>
      </w:r>
      <w:r>
        <w:rPr>
          <w:sz w:val="44"/>
        </w:rPr>
        <w:t>Plan</w:t>
      </w:r>
    </w:p>
    <w:p w:rsidR="0028630A" w:rsidRPr="00B5753E" w:rsidRDefault="0028630A" w:rsidP="0028630A">
      <w:pPr>
        <w:spacing w:before="240"/>
        <w:jc w:val="center"/>
        <w:rPr>
          <w:sz w:val="44"/>
        </w:rPr>
      </w:pPr>
      <w:r>
        <w:rPr>
          <w:sz w:val="44"/>
        </w:rPr>
        <w:t>Kế hoạch triển khai phần mềm</w:t>
      </w:r>
    </w:p>
    <w:p w:rsidR="00E976DB" w:rsidRPr="00E976DB" w:rsidRDefault="00E976DB" w:rsidP="00E976DB"/>
    <w:p w:rsidR="00094C43" w:rsidRDefault="00094C43">
      <w:pPr>
        <w:spacing w:before="0" w:beforeAutospacing="0" w:after="200" w:afterAutospacing="0"/>
        <w:rPr>
          <w:rFonts w:eastAsiaTheme="majorEastAsia"/>
          <w:b/>
          <w:bCs/>
          <w:i/>
          <w:color w:val="365F91" w:themeColor="accent1" w:themeShade="BF"/>
          <w:sz w:val="28"/>
          <w:szCs w:val="28"/>
          <w:u w:val="single"/>
        </w:rPr>
      </w:pPr>
      <w:r>
        <w:br w:type="page"/>
      </w:r>
    </w:p>
    <w:p w:rsidR="00E976DB" w:rsidRDefault="00762D43" w:rsidP="00762D43">
      <w:pPr>
        <w:pStyle w:val="Heading1"/>
      </w:pPr>
      <w:r w:rsidRPr="00762D43">
        <w:lastRenderedPageBreak/>
        <w:t>Nhu cầu khá</w:t>
      </w:r>
      <w:r w:rsidR="00A347C5">
        <w:t>ch hàng</w:t>
      </w:r>
    </w:p>
    <w:p w:rsidR="00A347C5" w:rsidRPr="00A347C5" w:rsidRDefault="00A347C5" w:rsidP="00987396">
      <w:pPr>
        <w:ind w:firstLine="720"/>
      </w:pPr>
      <w:r>
        <w:t>Hiện nay việc ứng dụng tin học và Công nghệ thông tin vào các ngành nghề diễn ra mạnh mẽ. Các doanh nghiệp cụ thể là các Hệ thống siêu thị rất cần một sản phẩm giúp cho việc xử lý, bàn hàng, quản lí hàng hoá nhanh chóng, dễ dàng, phục vụ tốt các công tác cần có của một Siêu thị mini. Nắm bắt được tình hình đó và đơn đặt hàng từ doanh nghiệp, nhóm chúng tôi đã lên kế hoạch và triển khai phát triển xây dựng phần mềm Quản lí bán hàng siêu thị.</w:t>
      </w:r>
      <w:r w:rsidR="00F64372">
        <w:t xml:space="preserve"> Và từ đó cung cấp phần mềm cho các doanh nghiệp hoạt động trong lĩnh vực siêu thị này.</w:t>
      </w:r>
    </w:p>
    <w:p w:rsidR="00762D43" w:rsidRDefault="00762D43" w:rsidP="00762D43">
      <w:pPr>
        <w:pStyle w:val="Heading1"/>
      </w:pPr>
      <w:r>
        <w:t>Mục tiêu, mục đích</w:t>
      </w:r>
    </w:p>
    <w:p w:rsidR="00A347C5" w:rsidRDefault="00451BF0" w:rsidP="00987396">
      <w:pPr>
        <w:ind w:firstLine="360"/>
      </w:pPr>
      <w:r>
        <w:t>Sau khi triển khai cài đặt phần mềm, n</w:t>
      </w:r>
      <w:r w:rsidR="00A347C5">
        <w:t xml:space="preserve">hằm mục đích </w:t>
      </w:r>
      <w:r w:rsidR="00AB63A3">
        <w:t>quản lí và tổ chức các hoạt động kinh doanh của Siêu thị mini một cách hiện đại, hiệu quả</w:t>
      </w:r>
      <w:r w:rsidR="007E2A4F">
        <w:t>, nhất quán như:</w:t>
      </w:r>
    </w:p>
    <w:p w:rsidR="007E2A4F" w:rsidRDefault="007E2A4F" w:rsidP="007E2A4F">
      <w:pPr>
        <w:pStyle w:val="ListParagraph"/>
        <w:numPr>
          <w:ilvl w:val="0"/>
          <w:numId w:val="3"/>
        </w:numPr>
      </w:pPr>
      <w:r>
        <w:t>Xây dựng một hệ thống quản lí dữ liệu thống nhất trong một siêu thị</w:t>
      </w:r>
      <w:r w:rsidR="00FB0FAC">
        <w:t xml:space="preserve"> từ quản lí chính, nhân viên quản lí kho </w:t>
      </w:r>
      <w:r w:rsidR="00572762">
        <w:t xml:space="preserve">và </w:t>
      </w:r>
      <w:r w:rsidR="00FB0FAC">
        <w:t>nhân viên bán hàng cuối đến khách hàng</w:t>
      </w:r>
      <w:r w:rsidR="00622EFD">
        <w:t>.</w:t>
      </w:r>
    </w:p>
    <w:p w:rsidR="00450E84" w:rsidRDefault="007E2A4F" w:rsidP="007E2A4F">
      <w:pPr>
        <w:pStyle w:val="ListParagraph"/>
        <w:numPr>
          <w:ilvl w:val="0"/>
          <w:numId w:val="3"/>
        </w:numPr>
      </w:pPr>
      <w:r>
        <w:t>Tổ chức phân quyền truy cập theo chức năng của người dùng tương ứng để cùng khai thác CSDL một cách đồng bộ và nhấ</w:t>
      </w:r>
      <w:r w:rsidR="00450E84">
        <w:t>t quán</w:t>
      </w:r>
      <w:r w:rsidR="005B156D">
        <w:t>.</w:t>
      </w:r>
    </w:p>
    <w:p w:rsidR="007E2A4F" w:rsidRPr="00A347C5" w:rsidRDefault="00450E84" w:rsidP="00622EFD">
      <w:pPr>
        <w:pStyle w:val="ListParagraph"/>
        <w:numPr>
          <w:ilvl w:val="0"/>
          <w:numId w:val="3"/>
        </w:numPr>
      </w:pPr>
      <w:r>
        <w:t>Cài đặt chương trình ứng dụng nhằm</w:t>
      </w:r>
      <w:r w:rsidR="00F92188">
        <w:t xml:space="preserve"> phục vụ cho việc Quản lí, theo dõi</w:t>
      </w:r>
      <w:r w:rsidR="00753AB6">
        <w:t>,</w:t>
      </w:r>
      <w:r w:rsidR="00F92188">
        <w:t xml:space="preserve"> </w:t>
      </w:r>
      <w:r w:rsidR="00753AB6">
        <w:t>b</w:t>
      </w:r>
      <w:r w:rsidR="00F92188">
        <w:t xml:space="preserve">án hàng cũng như các </w:t>
      </w:r>
      <w:r w:rsidR="00753AB6">
        <w:t xml:space="preserve">nghiệp </w:t>
      </w:r>
      <w:r w:rsidR="00F92188">
        <w:t>vụ</w:t>
      </w:r>
      <w:r w:rsidR="00753AB6">
        <w:t xml:space="preserve"> đặc thù của kinh doanh Siêu thị</w:t>
      </w:r>
      <w:r w:rsidR="00F92188">
        <w:t>.</w:t>
      </w:r>
    </w:p>
    <w:p w:rsidR="00762D43" w:rsidRDefault="00762D43" w:rsidP="00762D43">
      <w:pPr>
        <w:pStyle w:val="Heading1"/>
      </w:pPr>
      <w:r>
        <w:t>Nội dung chính</w:t>
      </w:r>
    </w:p>
    <w:p w:rsidR="00622EFD" w:rsidRDefault="00622EFD" w:rsidP="00987396">
      <w:pPr>
        <w:ind w:firstLine="540"/>
      </w:pPr>
      <w:r>
        <w:t>Thành lập nhóm và triển khai phần mềm</w:t>
      </w:r>
      <w:r w:rsidR="00463474">
        <w:t>. Nhóm gồm có 7 thành viên trong đó có 1 nhóm trưởng, mỗi thành viên</w:t>
      </w:r>
      <w:r w:rsidR="00D25FEC">
        <w:t xml:space="preserve"> được</w:t>
      </w:r>
      <w:r w:rsidR="00463474">
        <w:t xml:space="preserve"> </w:t>
      </w:r>
      <w:r w:rsidR="00D25FEC">
        <w:t xml:space="preserve">nhóm trưởng phân phụ trách </w:t>
      </w:r>
      <w:r w:rsidR="00463474">
        <w:t xml:space="preserve">từng công việc và nhiệm vụ </w:t>
      </w:r>
      <w:r w:rsidR="00D25FEC">
        <w:t>khác nhau (có danh sách).</w:t>
      </w:r>
      <w:r w:rsidR="00FA70C6">
        <w:t xml:space="preserve"> Như thường lệ thì sẽ có những tổ như tổ chỉ đạo, tổ kĩ thuật, và tổ tư vấn.</w:t>
      </w:r>
    </w:p>
    <w:p w:rsidR="002C5FFF" w:rsidRDefault="00E325E5" w:rsidP="002C5FFF">
      <w:pPr>
        <w:ind w:firstLine="540"/>
      </w:pPr>
      <w:r>
        <w:t xml:space="preserve">Sau khi nhận hợp đồng, </w:t>
      </w:r>
      <w:r w:rsidR="0053442F">
        <w:t>người phân tích và lên kế hoạch sẽ</w:t>
      </w:r>
      <w:r w:rsidR="003369A4">
        <w:t xml:space="preserve"> đi phỏ</w:t>
      </w:r>
      <w:r w:rsidR="0053442F">
        <w:t>ng vẫn tại chỗ với khách hàng</w:t>
      </w:r>
      <w:r w:rsidR="00F00D92">
        <w:t xml:space="preserve"> dựa trên bảng câu hỏi khảo sát,</w:t>
      </w:r>
      <w:r w:rsidR="0053442F">
        <w:t xml:space="preserve"> nhằm vạch rõ những yêu cầu và hiện trạng cần thiết cho phần mềm sau này</w:t>
      </w:r>
      <w:r w:rsidR="00F00D92">
        <w:t>.</w:t>
      </w:r>
      <w:r w:rsidR="009116CE">
        <w:t xml:space="preserve"> Dựa vào kết quả khảo sát sẽ xác định được những yêu cầu đối với khách hàng nếu triển khai phần mềm</w:t>
      </w:r>
      <w:r w:rsidR="002C5FFF">
        <w:t xml:space="preserve"> tại đây.</w:t>
      </w:r>
    </w:p>
    <w:p w:rsidR="002C5FFF" w:rsidRDefault="002C5FFF" w:rsidP="002C5FFF">
      <w:pPr>
        <w:ind w:firstLine="540"/>
      </w:pPr>
      <w:r>
        <w:t>Thu xếp tổ chức tập huấn việc sử dụng phần mềm cho các cán của khối quản lí, khối văn phòng sao sát nghiệp vụ của mình, từ đó rút kinh nghiệm và dễ dàng hơn cho các nhân viên khác sử dụng phần mềm. Cần lên lịch tập huấn gồm: Thời gian tập huấn, Thành phần tham gia tập huấn, địa điểm tập huấn, và các trang thiết bị cần thiết cho buổi tập huấn.</w:t>
      </w:r>
    </w:p>
    <w:p w:rsidR="002C5FFF" w:rsidRDefault="002C5FFF" w:rsidP="002C5FFF">
      <w:pPr>
        <w:ind w:firstLine="540"/>
      </w:pPr>
      <w:r>
        <w:lastRenderedPageBreak/>
        <w:t>Chuẩn bị và chuẩn hoá hệ thống bảng mã (mã hàng, mã nhân viên, mã loại hàng, v… v) và các danh mục. Công việc này phân cho một số thành viên nhằm</w:t>
      </w:r>
      <w:r w:rsidR="00FA70C6">
        <w:t xml:space="preserve"> chuẩn bị đưa hệ thống phần mềm vào sử dụng tại công ty.</w:t>
      </w:r>
    </w:p>
    <w:p w:rsidR="00FA70C6" w:rsidRDefault="00FA70C6" w:rsidP="002C5FFF">
      <w:pPr>
        <w:ind w:firstLine="540"/>
      </w:pPr>
      <w:r>
        <w:t>Xây dựng hệ thống CSDL ban đầu. Các thành viên có nhiệm vụ liên hệ với người nắm bắt thông tin hàng hoá của siêu thị để lấy thông tin về làm một số danh mục chuẩn ban đầu cho phần mềm tại siêu thị</w:t>
      </w:r>
    </w:p>
    <w:p w:rsidR="00FA70C6" w:rsidRDefault="00FA70C6" w:rsidP="002C5FFF">
      <w:pPr>
        <w:ind w:firstLine="540"/>
      </w:pPr>
      <w:r>
        <w:t>Hỗ trợ tư vấn chuẩn bị cơ sở vật chất và thiết bị kĩ thuật cho khách hàng. Như nâng cấp phần cứng máy tính để đáp ứng năng lực chạy với thời gian dài, mua các máy tính tiền theo Barcode dành cho nhân viên bán hàng cuối, chuẩn bị các máy in để in các phiếu – báo cáo – báo biểu từ</w:t>
      </w:r>
      <w:r w:rsidR="008272DB">
        <w:t xml:space="preserve"> chương trình (có danh sách)</w:t>
      </w:r>
    </w:p>
    <w:p w:rsidR="00762D43" w:rsidRDefault="00FA70C6" w:rsidP="00FA70C6">
      <w:pPr>
        <w:ind w:firstLine="540"/>
      </w:pPr>
      <w:r>
        <w:t>Bản kế hoạch triển khai này cần được in ra 2 bản, một cho khách hàng, một bản kia giữ lại nhằm mục đích hiểu rõ vấn đề, tồn tại và những đặc điểm của hệ thống kinh doanh của khách hàng, từ đó có thể tư vấn và bảo trì một cách dễ dàng.</w:t>
      </w:r>
    </w:p>
    <w:p w:rsidR="00A15873" w:rsidRPr="0028630A" w:rsidRDefault="00FA70C6" w:rsidP="00A15873">
      <w:pPr>
        <w:spacing w:after="0" w:afterAutospacing="0"/>
        <w:ind w:firstLine="547"/>
        <w:rPr>
          <w:rStyle w:val="IntenseEmphasis"/>
        </w:rPr>
      </w:pPr>
      <w:r w:rsidRPr="0028630A">
        <w:rPr>
          <w:rStyle w:val="IntenseEmphasis"/>
        </w:rPr>
        <w:t>Một số</w:t>
      </w:r>
      <w:r w:rsidR="00A15873" w:rsidRPr="0028630A">
        <w:rPr>
          <w:rStyle w:val="IntenseEmphasis"/>
        </w:rPr>
        <w:t xml:space="preserve"> lưu ý:</w:t>
      </w:r>
    </w:p>
    <w:p w:rsidR="00A15873" w:rsidRDefault="00A15873" w:rsidP="00A15873">
      <w:pPr>
        <w:pStyle w:val="ListParagraph"/>
        <w:numPr>
          <w:ilvl w:val="0"/>
          <w:numId w:val="4"/>
        </w:numPr>
        <w:spacing w:before="0" w:beforeAutospacing="0" w:line="240" w:lineRule="auto"/>
      </w:pPr>
      <w:r>
        <w:t>N</w:t>
      </w:r>
      <w:r w:rsidR="00E976DB" w:rsidRPr="00FA70C6">
        <w:t>hững thủ tục ban đầu</w:t>
      </w:r>
      <w:r w:rsidR="00FA70C6">
        <w:t xml:space="preserve"> này</w:t>
      </w:r>
      <w:r w:rsidR="00E976DB" w:rsidRPr="00FA70C6">
        <w:t xml:space="preserve"> sẽ </w:t>
      </w:r>
      <w:r w:rsidR="00FA70C6">
        <w:t xml:space="preserve">rất quan trọng và </w:t>
      </w:r>
      <w:r w:rsidR="00E976DB" w:rsidRPr="00FA70C6">
        <w:t>giúp đỡ cho quá trình làm việ</w:t>
      </w:r>
      <w:r w:rsidR="00FA70C6">
        <w:t>c lâu dài</w:t>
      </w:r>
      <w:r>
        <w:t xml:space="preserve"> của khách hàng. Vì thế yêu cầu các bên phối hợp ăn ý, cố gắng thực hiện tốt để công việc được trôi chảy.</w:t>
      </w:r>
    </w:p>
    <w:p w:rsidR="00A15873" w:rsidRDefault="00A15873" w:rsidP="00A15873">
      <w:pPr>
        <w:pStyle w:val="ListParagraph"/>
        <w:numPr>
          <w:ilvl w:val="0"/>
          <w:numId w:val="4"/>
        </w:numPr>
        <w:spacing w:before="0" w:beforeAutospacing="0" w:line="240" w:lineRule="auto"/>
      </w:pPr>
      <w:r>
        <w:t>Các yêu cầu hệ thống sẽ được tham khảo từ Software Release Notes.</w:t>
      </w:r>
    </w:p>
    <w:p w:rsidR="00FA70C6" w:rsidRDefault="003860EB" w:rsidP="00F5164D">
      <w:pPr>
        <w:pStyle w:val="ListParagraph"/>
        <w:numPr>
          <w:ilvl w:val="0"/>
          <w:numId w:val="4"/>
        </w:numPr>
        <w:spacing w:before="0" w:beforeAutospacing="0" w:line="240" w:lineRule="auto"/>
      </w:pPr>
      <w:r>
        <w:t>H</w:t>
      </w:r>
      <w:r w:rsidR="00A15873">
        <w:t>ướng dẫn sử dụng sẽ tham khảo từ User Guide trong CD phần mề</w:t>
      </w:r>
      <w:r w:rsidR="00F5164D">
        <w:t>m</w:t>
      </w:r>
    </w:p>
    <w:p w:rsidR="00F5164D" w:rsidRDefault="00F5164D">
      <w:pPr>
        <w:spacing w:before="0" w:beforeAutospacing="0" w:after="200" w:afterAutospacing="0"/>
      </w:pPr>
      <w:r>
        <w:br w:type="page"/>
      </w:r>
    </w:p>
    <w:p w:rsidR="00F5164D" w:rsidRPr="007F05FD" w:rsidRDefault="00F5164D" w:rsidP="00F5164D">
      <w:pPr>
        <w:spacing w:before="0" w:beforeAutospacing="0" w:line="240" w:lineRule="auto"/>
        <w:rPr>
          <w:rStyle w:val="IntenseReference"/>
        </w:rPr>
      </w:pPr>
      <w:r w:rsidRPr="007F05FD">
        <w:rPr>
          <w:rStyle w:val="IntenseReference"/>
        </w:rPr>
        <w:lastRenderedPageBreak/>
        <w:t>DANH SÁCH NHÓM TRIỂN KHAI PHẦN MỀM</w:t>
      </w:r>
    </w:p>
    <w:p w:rsidR="00F5164D" w:rsidRPr="001F6CB4" w:rsidRDefault="00577CC7" w:rsidP="00577CC7">
      <w:pPr>
        <w:tabs>
          <w:tab w:val="center" w:pos="1620"/>
          <w:tab w:val="center" w:pos="5130"/>
        </w:tabs>
        <w:spacing w:before="0" w:beforeAutospacing="0" w:line="240" w:lineRule="auto"/>
        <w:rPr>
          <w:b/>
        </w:rPr>
      </w:pPr>
      <w:r>
        <w:tab/>
      </w:r>
      <w:r w:rsidRPr="001F6CB4">
        <w:rPr>
          <w:b/>
        </w:rPr>
        <w:t>Họ và tên</w:t>
      </w:r>
      <w:r w:rsidRPr="001F6CB4">
        <w:rPr>
          <w:b/>
        </w:rPr>
        <w:tab/>
      </w:r>
      <w:r w:rsidRPr="001F6CB4">
        <w:rPr>
          <w:b/>
        </w:rPr>
        <w:tab/>
        <w:t>Nhiệm vụ</w:t>
      </w:r>
    </w:p>
    <w:p w:rsidR="00577CC7" w:rsidRDefault="00577CC7" w:rsidP="00577CC7">
      <w:pPr>
        <w:pStyle w:val="ListParagraph"/>
        <w:numPr>
          <w:ilvl w:val="0"/>
          <w:numId w:val="6"/>
        </w:numPr>
        <w:tabs>
          <w:tab w:val="left" w:pos="4950"/>
          <w:tab w:val="center" w:pos="5130"/>
        </w:tabs>
        <w:spacing w:before="0" w:beforeAutospacing="0" w:line="240" w:lineRule="auto"/>
      </w:pPr>
      <w:r>
        <w:t>Lê Bảo Triết</w:t>
      </w:r>
      <w:r>
        <w:tab/>
        <w:t>Tổ trưởng tổ chỉ đạo</w:t>
      </w:r>
    </w:p>
    <w:p w:rsidR="00577CC7" w:rsidRDefault="00577CC7" w:rsidP="00577CC7">
      <w:pPr>
        <w:pStyle w:val="ListParagraph"/>
        <w:numPr>
          <w:ilvl w:val="0"/>
          <w:numId w:val="6"/>
        </w:numPr>
        <w:tabs>
          <w:tab w:val="center" w:pos="2160"/>
          <w:tab w:val="left" w:pos="4950"/>
          <w:tab w:val="center" w:pos="5130"/>
          <w:tab w:val="center" w:pos="6750"/>
        </w:tabs>
        <w:spacing w:before="0" w:beforeAutospacing="0" w:line="240" w:lineRule="auto"/>
      </w:pPr>
      <w:r>
        <w:t>Nguyễn Hữu Phát</w:t>
      </w:r>
      <w:r>
        <w:tab/>
        <w:t>Tổ trưởng tổ kĩ thuật</w:t>
      </w:r>
    </w:p>
    <w:p w:rsidR="00577CC7" w:rsidRDefault="00577CC7" w:rsidP="00577CC7">
      <w:pPr>
        <w:pStyle w:val="ListParagraph"/>
        <w:numPr>
          <w:ilvl w:val="0"/>
          <w:numId w:val="6"/>
        </w:numPr>
        <w:tabs>
          <w:tab w:val="left" w:pos="4950"/>
          <w:tab w:val="center" w:pos="5130"/>
          <w:tab w:val="center" w:pos="6750"/>
        </w:tabs>
        <w:spacing w:before="0" w:beforeAutospacing="0" w:line="240" w:lineRule="auto"/>
      </w:pPr>
      <w:r>
        <w:t>Lê Yến Oanh</w:t>
      </w:r>
      <w:r>
        <w:tab/>
        <w:t>Tổ trưởng tổ tư v</w:t>
      </w:r>
      <w:bookmarkStart w:id="0" w:name="_GoBack"/>
      <w:bookmarkEnd w:id="0"/>
      <w:r>
        <w:t>ấn</w:t>
      </w:r>
    </w:p>
    <w:p w:rsidR="008B59DF" w:rsidRDefault="008B59DF" w:rsidP="00577CC7">
      <w:pPr>
        <w:pStyle w:val="ListParagraph"/>
        <w:numPr>
          <w:ilvl w:val="0"/>
          <w:numId w:val="6"/>
        </w:numPr>
        <w:tabs>
          <w:tab w:val="left" w:pos="4950"/>
          <w:tab w:val="center" w:pos="5130"/>
          <w:tab w:val="center" w:pos="6750"/>
        </w:tabs>
        <w:spacing w:before="0" w:beforeAutospacing="0" w:line="240" w:lineRule="auto"/>
      </w:pPr>
      <w:r>
        <w:t>Đặng Tuấn Anh Khoa</w:t>
      </w:r>
      <w:r>
        <w:tab/>
        <w:t>Nhân viên bảo trì</w:t>
      </w:r>
    </w:p>
    <w:p w:rsidR="008B59DF" w:rsidRDefault="008B59DF" w:rsidP="00577CC7">
      <w:pPr>
        <w:pStyle w:val="ListParagraph"/>
        <w:numPr>
          <w:ilvl w:val="0"/>
          <w:numId w:val="6"/>
        </w:numPr>
        <w:tabs>
          <w:tab w:val="left" w:pos="4950"/>
          <w:tab w:val="center" w:pos="5130"/>
          <w:tab w:val="center" w:pos="6750"/>
        </w:tabs>
        <w:spacing w:before="0" w:beforeAutospacing="0" w:line="240" w:lineRule="auto"/>
      </w:pPr>
      <w:r>
        <w:t>Võ Thành Hơn</w:t>
      </w:r>
      <w:r>
        <w:tab/>
        <w:t>Nhân viên quản trị CSDL</w:t>
      </w:r>
    </w:p>
    <w:p w:rsidR="008B59DF" w:rsidRDefault="008B59DF" w:rsidP="00577CC7">
      <w:pPr>
        <w:pStyle w:val="ListParagraph"/>
        <w:numPr>
          <w:ilvl w:val="0"/>
          <w:numId w:val="6"/>
        </w:numPr>
        <w:tabs>
          <w:tab w:val="left" w:pos="4950"/>
          <w:tab w:val="center" w:pos="5130"/>
          <w:tab w:val="center" w:pos="6750"/>
        </w:tabs>
        <w:spacing w:before="0" w:beforeAutospacing="0" w:line="240" w:lineRule="auto"/>
      </w:pPr>
      <w:r>
        <w:t>Nguyễn Hoàng Giang</w:t>
      </w:r>
      <w:r>
        <w:tab/>
        <w:t>Nhân viên triển khai cài đặt</w:t>
      </w:r>
    </w:p>
    <w:p w:rsidR="008B59DF" w:rsidRDefault="008B59DF" w:rsidP="00577CC7">
      <w:pPr>
        <w:pStyle w:val="ListParagraph"/>
        <w:numPr>
          <w:ilvl w:val="0"/>
          <w:numId w:val="6"/>
        </w:numPr>
        <w:tabs>
          <w:tab w:val="left" w:pos="4950"/>
          <w:tab w:val="center" w:pos="5130"/>
          <w:tab w:val="center" w:pos="6750"/>
        </w:tabs>
        <w:spacing w:before="0" w:beforeAutospacing="0" w:line="240" w:lineRule="auto"/>
      </w:pPr>
      <w:r>
        <w:t>Trần Đại Dương</w:t>
      </w:r>
      <w:r>
        <w:tab/>
        <w:t xml:space="preserve">Nhân viên </w:t>
      </w:r>
      <w:r w:rsidR="00CA7B9C">
        <w:t>tư vấn tại chỗ</w:t>
      </w:r>
    </w:p>
    <w:p w:rsidR="001F6CB4" w:rsidRDefault="001F6CB4" w:rsidP="001F6CB4">
      <w:pPr>
        <w:tabs>
          <w:tab w:val="left" w:pos="4950"/>
          <w:tab w:val="center" w:pos="5130"/>
          <w:tab w:val="center" w:pos="6750"/>
        </w:tabs>
        <w:spacing w:before="0" w:beforeAutospacing="0" w:line="240" w:lineRule="auto"/>
        <w:ind w:left="360"/>
      </w:pPr>
    </w:p>
    <w:p w:rsidR="008272DB" w:rsidRDefault="008272DB" w:rsidP="008272DB">
      <w:pPr>
        <w:tabs>
          <w:tab w:val="left" w:pos="4950"/>
          <w:tab w:val="center" w:pos="5130"/>
          <w:tab w:val="center" w:pos="6750"/>
        </w:tabs>
        <w:spacing w:before="0" w:beforeAutospacing="0" w:line="240" w:lineRule="auto"/>
        <w:rPr>
          <w:rStyle w:val="IntenseReference"/>
        </w:rPr>
      </w:pPr>
      <w:r w:rsidRPr="008272DB">
        <w:rPr>
          <w:rStyle w:val="IntenseReference"/>
        </w:rPr>
        <w:t>DANH SÁCH NHÓM NHẬP DỮ LIỆU BAN ĐẦU</w:t>
      </w:r>
    </w:p>
    <w:p w:rsidR="008272DB" w:rsidRPr="001F6CB4" w:rsidRDefault="008272DB" w:rsidP="008272DB">
      <w:pPr>
        <w:pStyle w:val="ListParagraph"/>
        <w:tabs>
          <w:tab w:val="center" w:pos="1530"/>
          <w:tab w:val="center" w:pos="6300"/>
        </w:tabs>
        <w:rPr>
          <w:b/>
        </w:rPr>
      </w:pPr>
      <w:r w:rsidRPr="001F6CB4">
        <w:rPr>
          <w:b/>
        </w:rPr>
        <w:tab/>
        <w:t>Họ và tên</w:t>
      </w:r>
      <w:r w:rsidRPr="001F6CB4">
        <w:rPr>
          <w:b/>
        </w:rPr>
        <w:tab/>
        <w:t>Nhiệm vụ</w:t>
      </w:r>
    </w:p>
    <w:p w:rsidR="008272DB" w:rsidRDefault="008272DB" w:rsidP="008272DB">
      <w:pPr>
        <w:pStyle w:val="ListParagraph"/>
        <w:numPr>
          <w:ilvl w:val="0"/>
          <w:numId w:val="8"/>
        </w:numPr>
        <w:tabs>
          <w:tab w:val="center" w:pos="1530"/>
          <w:tab w:val="left" w:pos="4950"/>
        </w:tabs>
      </w:pPr>
      <w:r>
        <w:t>Đ</w:t>
      </w:r>
      <w:r w:rsidRPr="008272DB">
        <w:t xml:space="preserve">ặng </w:t>
      </w:r>
      <w:r>
        <w:t>T</w:t>
      </w:r>
      <w:r w:rsidRPr="008272DB">
        <w:t xml:space="preserve">uấn </w:t>
      </w:r>
      <w:r>
        <w:t>A</w:t>
      </w:r>
      <w:r w:rsidRPr="008272DB">
        <w:t xml:space="preserve">nh </w:t>
      </w:r>
      <w:r>
        <w:t>K</w:t>
      </w:r>
      <w:r w:rsidRPr="008272DB">
        <w:t>hoa</w:t>
      </w:r>
      <w:r>
        <w:tab/>
        <w:t>Chuẩn bị số liệu chuẩn hoá</w:t>
      </w:r>
    </w:p>
    <w:p w:rsidR="008272DB" w:rsidRDefault="008272DB" w:rsidP="008272DB">
      <w:pPr>
        <w:pStyle w:val="ListParagraph"/>
        <w:numPr>
          <w:ilvl w:val="0"/>
          <w:numId w:val="8"/>
        </w:numPr>
        <w:tabs>
          <w:tab w:val="center" w:pos="1530"/>
          <w:tab w:val="left" w:pos="4950"/>
        </w:tabs>
      </w:pPr>
      <w:r>
        <w:t>Nguyễn Hoàng Giang</w:t>
      </w:r>
      <w:r>
        <w:tab/>
        <w:t>Nhập liệu ban đầu</w:t>
      </w:r>
    </w:p>
    <w:p w:rsidR="001F6CB4" w:rsidRDefault="001F6CB4" w:rsidP="001F6CB4">
      <w:pPr>
        <w:pStyle w:val="ListParagraph"/>
        <w:tabs>
          <w:tab w:val="left" w:pos="4950"/>
          <w:tab w:val="center" w:pos="5130"/>
          <w:tab w:val="center" w:pos="6750"/>
        </w:tabs>
        <w:spacing w:before="0" w:beforeAutospacing="0" w:line="240" w:lineRule="auto"/>
        <w:rPr>
          <w:rStyle w:val="IntenseReference"/>
        </w:rPr>
      </w:pPr>
    </w:p>
    <w:p w:rsidR="001F6CB4" w:rsidRDefault="001F6CB4" w:rsidP="001F6CB4">
      <w:pPr>
        <w:pStyle w:val="ListParagraph"/>
        <w:tabs>
          <w:tab w:val="left" w:pos="4950"/>
          <w:tab w:val="center" w:pos="5130"/>
          <w:tab w:val="center" w:pos="6750"/>
        </w:tabs>
        <w:spacing w:before="0" w:beforeAutospacing="0" w:line="240" w:lineRule="auto"/>
        <w:rPr>
          <w:rStyle w:val="IntenseReference"/>
        </w:rPr>
      </w:pPr>
    </w:p>
    <w:p w:rsidR="001A133C" w:rsidRDefault="001F6CB4" w:rsidP="001F6CB4">
      <w:pPr>
        <w:tabs>
          <w:tab w:val="left" w:pos="4950"/>
          <w:tab w:val="center" w:pos="5130"/>
          <w:tab w:val="center" w:pos="6750"/>
        </w:tabs>
        <w:spacing w:before="0" w:beforeAutospacing="0" w:line="240" w:lineRule="auto"/>
      </w:pPr>
      <w:r w:rsidRPr="008272DB">
        <w:rPr>
          <w:rStyle w:val="IntenseReference"/>
        </w:rPr>
        <w:t xml:space="preserve">DANH SÁCH </w:t>
      </w:r>
      <w:r>
        <w:rPr>
          <w:rStyle w:val="IntenseReference"/>
        </w:rPr>
        <w:t>CÁC THIẾT BỊ CẦN TRIỂN KHAI</w:t>
      </w:r>
    </w:p>
    <w:p w:rsidR="001A133C" w:rsidRPr="001F6CB4" w:rsidRDefault="001A133C" w:rsidP="001A133C">
      <w:pPr>
        <w:tabs>
          <w:tab w:val="center" w:pos="1530"/>
          <w:tab w:val="center" w:pos="3330"/>
          <w:tab w:val="center" w:pos="5040"/>
          <w:tab w:val="center" w:pos="7740"/>
        </w:tabs>
        <w:rPr>
          <w:b/>
        </w:rPr>
      </w:pPr>
      <w:r>
        <w:tab/>
      </w:r>
      <w:r w:rsidRPr="001F6CB4">
        <w:rPr>
          <w:b/>
        </w:rPr>
        <w:t>Tên thiết bị</w:t>
      </w:r>
      <w:r w:rsidRPr="001F6CB4">
        <w:rPr>
          <w:b/>
        </w:rPr>
        <w:tab/>
        <w:t>Số lượng</w:t>
      </w:r>
      <w:r w:rsidRPr="001F6CB4">
        <w:rPr>
          <w:b/>
        </w:rPr>
        <w:tab/>
        <w:t>Chủng loại</w:t>
      </w:r>
      <w:r w:rsidRPr="001F6CB4">
        <w:rPr>
          <w:b/>
        </w:rPr>
        <w:tab/>
        <w:t>Ghi chú</w:t>
      </w:r>
    </w:p>
    <w:p w:rsidR="001A133C" w:rsidRDefault="001A133C" w:rsidP="001A133C">
      <w:pPr>
        <w:pStyle w:val="ListParagraph"/>
        <w:numPr>
          <w:ilvl w:val="0"/>
          <w:numId w:val="9"/>
        </w:numPr>
        <w:tabs>
          <w:tab w:val="center" w:pos="3330"/>
          <w:tab w:val="center" w:pos="5040"/>
          <w:tab w:val="left" w:pos="6300"/>
        </w:tabs>
        <w:spacing w:after="0" w:afterAutospacing="0"/>
        <w:contextualSpacing w:val="0"/>
      </w:pPr>
      <w:r>
        <w:t>DDRII 1GB</w:t>
      </w:r>
      <w:r>
        <w:tab/>
        <w:t>07</w:t>
      </w:r>
      <w:r w:rsidR="001F6CB4">
        <w:t xml:space="preserve"> cái</w:t>
      </w:r>
      <w:r>
        <w:tab/>
        <w:t>KingMax</w:t>
      </w:r>
      <w:r>
        <w:tab/>
        <w:t xml:space="preserve">Nâng cấp cho máy tính của </w:t>
      </w:r>
    </w:p>
    <w:p w:rsidR="001A133C" w:rsidRDefault="001A133C" w:rsidP="001A133C">
      <w:pPr>
        <w:tabs>
          <w:tab w:val="center" w:pos="3330"/>
          <w:tab w:val="center" w:pos="5040"/>
          <w:tab w:val="left" w:pos="6300"/>
        </w:tabs>
        <w:spacing w:before="0" w:beforeAutospacing="0"/>
        <w:ind w:left="6307"/>
      </w:pPr>
      <w:r>
        <w:t>quản lí và các máy nhân viên bán hàng</w:t>
      </w:r>
    </w:p>
    <w:p w:rsidR="001A133C" w:rsidRDefault="001F6CB4" w:rsidP="001F6CB4">
      <w:pPr>
        <w:pStyle w:val="ListParagraph"/>
        <w:numPr>
          <w:ilvl w:val="0"/>
          <w:numId w:val="9"/>
        </w:numPr>
        <w:tabs>
          <w:tab w:val="center" w:pos="3330"/>
          <w:tab w:val="center" w:pos="5040"/>
          <w:tab w:val="left" w:pos="6300"/>
        </w:tabs>
        <w:spacing w:before="0" w:beforeAutospacing="0"/>
      </w:pPr>
      <w:r>
        <w:t>Máy in A3</w:t>
      </w:r>
      <w:r>
        <w:tab/>
        <w:t>02 cái</w:t>
      </w:r>
      <w:r>
        <w:tab/>
        <w:t>Canon Laser</w:t>
      </w:r>
      <w:r>
        <w:tab/>
        <w:t xml:space="preserve">Dùng để quản lí chính và </w:t>
      </w:r>
      <w:r>
        <w:tab/>
      </w:r>
      <w:r>
        <w:tab/>
      </w:r>
      <w:r>
        <w:tab/>
        <w:t xml:space="preserve">nhân viên quản lí kho in </w:t>
      </w:r>
      <w:r>
        <w:tab/>
      </w:r>
      <w:r>
        <w:tab/>
      </w:r>
      <w:r>
        <w:tab/>
        <w:t>báo biểu</w:t>
      </w:r>
    </w:p>
    <w:p w:rsidR="001F6CB4" w:rsidRPr="008272DB" w:rsidRDefault="001F6CB4" w:rsidP="001F6CB4">
      <w:pPr>
        <w:pStyle w:val="ListParagraph"/>
        <w:numPr>
          <w:ilvl w:val="0"/>
          <w:numId w:val="9"/>
        </w:numPr>
        <w:tabs>
          <w:tab w:val="center" w:pos="3330"/>
          <w:tab w:val="center" w:pos="5040"/>
          <w:tab w:val="left" w:pos="6300"/>
        </w:tabs>
        <w:spacing w:before="0" w:beforeAutospacing="0"/>
      </w:pPr>
      <w:r>
        <w:t>Máy tập huấn</w:t>
      </w:r>
      <w:r>
        <w:tab/>
        <w:t>01 cái</w:t>
      </w:r>
      <w:r>
        <w:tab/>
        <w:t>Máy bộ/ Laptop</w:t>
      </w:r>
      <w:r>
        <w:tab/>
        <w:t xml:space="preserve">Dùng trình chiều và diễn </w:t>
      </w:r>
      <w:r>
        <w:tab/>
      </w:r>
      <w:r>
        <w:tab/>
      </w:r>
      <w:r>
        <w:tab/>
        <w:t>thuyết</w:t>
      </w:r>
    </w:p>
    <w:sectPr w:rsidR="001F6CB4" w:rsidRPr="008272DB" w:rsidSect="003860EB">
      <w:headerReference w:type="default" r:id="rId9"/>
      <w:footerReference w:type="default" r:id="rId10"/>
      <w:pgSz w:w="11906" w:h="16838"/>
      <w:pgMar w:top="1440" w:right="1440" w:bottom="1440" w:left="1440" w:header="720" w:footer="48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7967" w:rsidRDefault="009E7967" w:rsidP="003860EB">
      <w:pPr>
        <w:spacing w:before="0" w:after="0" w:line="240" w:lineRule="auto"/>
      </w:pPr>
      <w:r>
        <w:separator/>
      </w:r>
    </w:p>
  </w:endnote>
  <w:endnote w:type="continuationSeparator" w:id="0">
    <w:p w:rsidR="009E7967" w:rsidRDefault="009E7967" w:rsidP="003860E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Segoe UI">
    <w:panose1 w:val="020B0502040204020203"/>
    <w:charset w:val="00"/>
    <w:family w:val="swiss"/>
    <w:pitch w:val="variable"/>
    <w:sig w:usb0="E00022FF" w:usb1="C000205B" w:usb2="00000009" w:usb3="00000000" w:csb0="000001D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60EB" w:rsidRDefault="003860EB" w:rsidP="003860EB">
    <w:pPr>
      <w:pStyle w:val="Footer"/>
    </w:pPr>
  </w:p>
  <w:p w:rsidR="003860EB" w:rsidRDefault="003860EB">
    <w:pPr>
      <w:pStyle w:val="Footer"/>
    </w:pPr>
    <w:r w:rsidRPr="00DC7596">
      <w:rPr>
        <w:rFonts w:ascii="Verdana" w:hAnsi="Verdana"/>
        <w:i/>
        <w:noProof/>
        <w:lang w:eastAsia="vi-VN"/>
      </w:rPr>
      <mc:AlternateContent>
        <mc:Choice Requires="wpg">
          <w:drawing>
            <wp:anchor distT="0" distB="0" distL="114300" distR="114300" simplePos="0" relativeHeight="251661312" behindDoc="0" locked="0" layoutInCell="1" allowOverlap="1" wp14:anchorId="2765164E" wp14:editId="6C15676E">
              <wp:simplePos x="0" y="0"/>
              <wp:positionH relativeFrom="page">
                <wp:posOffset>11430</wp:posOffset>
              </wp:positionH>
              <wp:positionV relativeFrom="bottomMargin">
                <wp:posOffset>413081</wp:posOffset>
              </wp:positionV>
              <wp:extent cx="7781925" cy="190500"/>
              <wp:effectExtent l="0" t="0" r="21590" b="0"/>
              <wp:wrapNone/>
              <wp:docPr id="637"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81925" cy="190500"/>
                        <a:chOff x="-8" y="14978"/>
                        <a:chExt cx="12255" cy="300"/>
                      </a:xfrm>
                    </wpg:grpSpPr>
                    <wps:wsp>
                      <wps:cNvPr id="638" name="Text Box 25"/>
                      <wps:cNvSpPr txBox="1">
                        <a:spLocks noChangeArrowheads="1"/>
                      </wps:cNvSpPr>
                      <wps:spPr bwMode="auto">
                        <a:xfrm>
                          <a:off x="782" y="14990"/>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60EB" w:rsidRPr="00AB519C" w:rsidRDefault="003860EB" w:rsidP="003860EB">
                            <w:pPr>
                              <w:jc w:val="center"/>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B519C">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fldChar w:fldCharType="begin"/>
                            </w:r>
                            <w:r w:rsidRPr="00AB519C">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instrText xml:space="preserve"> PAGE    \* MERGEFORMAT </w:instrText>
                            </w:r>
                            <w:r w:rsidRPr="00AB519C">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fldChar w:fldCharType="separate"/>
                            </w:r>
                            <w:r w:rsidR="001F6CB4" w:rsidRPr="001F6CB4">
                              <w:rPr>
                                <w:b/>
                                <w:noProof/>
                                <w:color w:val="8C8C8C" w:themeColor="background1" w:themeShade="8C"/>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4</w:t>
                            </w:r>
                            <w:r w:rsidRPr="00AB519C">
                              <w:rPr>
                                <w:b/>
                                <w:noProof/>
                                <w:color w:val="8C8C8C" w:themeColor="background1" w:themeShade="8C"/>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fldChar w:fldCharType="end"/>
                            </w:r>
                          </w:p>
                        </w:txbxContent>
                      </wps:txbx>
                      <wps:bodyPr rot="0" vert="horz" wrap="square" lIns="0" tIns="0" rIns="0" bIns="0" anchor="t" anchorCtr="0" upright="1">
                        <a:noAutofit/>
                      </wps:bodyPr>
                    </wps:wsp>
                    <wpg:grpSp>
                      <wpg:cNvPr id="639" name="Group 31"/>
                      <wpg:cNvGrpSpPr>
                        <a:grpSpLocks/>
                      </wpg:cNvGrpSpPr>
                      <wpg:grpSpPr bwMode="auto">
                        <a:xfrm>
                          <a:off x="-8" y="14978"/>
                          <a:ext cx="12255" cy="230"/>
                          <a:chOff x="-8" y="14978"/>
                          <a:chExt cx="12255" cy="230"/>
                        </a:xfrm>
                      </wpg:grpSpPr>
                      <wps:wsp>
                        <wps:cNvPr id="640" name="AutoShape 27"/>
                        <wps:cNvCnPr>
                          <a:cxnSpLocks noChangeShapeType="1"/>
                        </wps:cNvCnPr>
                        <wps:spPr bwMode="auto">
                          <a:xfrm flipV="1">
                            <a:off x="-8" y="14978"/>
                            <a:ext cx="1260" cy="230"/>
                          </a:xfrm>
                          <a:prstGeom prst="bentConnector3">
                            <a:avLst>
                              <a:gd name="adj1" fmla="val 50000"/>
                            </a:avLst>
                          </a:prstGeom>
                          <a:ln>
                            <a:headEnd/>
                            <a:tailEnd/>
                          </a:ln>
                          <a:extLst/>
                        </wps:spPr>
                        <wps:style>
                          <a:lnRef idx="1">
                            <a:schemeClr val="accent6"/>
                          </a:lnRef>
                          <a:fillRef idx="0">
                            <a:schemeClr val="accent6"/>
                          </a:fillRef>
                          <a:effectRef idx="0">
                            <a:schemeClr val="accent6"/>
                          </a:effectRef>
                          <a:fontRef idx="minor">
                            <a:schemeClr val="tx1"/>
                          </a:fontRef>
                        </wps:style>
                        <wps:bodyPr/>
                      </wps:wsp>
                      <wps:wsp>
                        <wps:cNvPr id="641" name="AutoShape 28"/>
                        <wps:cNvCnPr>
                          <a:cxnSpLocks noChangeShapeType="1"/>
                        </wps:cNvCnPr>
                        <wps:spPr bwMode="auto">
                          <a:xfrm rot="10800000">
                            <a:off x="1252" y="14978"/>
                            <a:ext cx="10995" cy="230"/>
                          </a:xfrm>
                          <a:prstGeom prst="bentConnector3">
                            <a:avLst>
                              <a:gd name="adj1" fmla="val 96778"/>
                            </a:avLst>
                          </a:prstGeom>
                          <a:ln>
                            <a:headEnd/>
                            <a:tailEnd/>
                          </a:ln>
                          <a:extLst/>
                        </wps:spPr>
                        <wps:style>
                          <a:lnRef idx="1">
                            <a:schemeClr val="accent6"/>
                          </a:lnRef>
                          <a:fillRef idx="0">
                            <a:schemeClr val="accent6"/>
                          </a:fillRef>
                          <a:effectRef idx="0">
                            <a:schemeClr val="accent6"/>
                          </a:effectRef>
                          <a:fontRef idx="minor">
                            <a:schemeClr val="tx1"/>
                          </a:fontRef>
                        </wps:style>
                        <wps:bodyPr/>
                      </wps:wsp>
                    </wpg:grpSp>
                  </wpg:wgp>
                </a:graphicData>
              </a:graphic>
              <wp14:sizeRelH relativeFrom="page">
                <wp14:pctWidth>100000</wp14:pctWidth>
              </wp14:sizeRelH>
              <wp14:sizeRelV relativeFrom="page">
                <wp14:pctHeight>0</wp14:pctHeight>
              </wp14:sizeRelV>
            </wp:anchor>
          </w:drawing>
        </mc:Choice>
        <mc:Fallback>
          <w:pict>
            <v:group id="Group 32" o:spid="_x0000_s1026" style="position:absolute;margin-left:.9pt;margin-top:32.55pt;width:612.75pt;height:15pt;z-index:251661312;mso-width-percent:1000;mso-position-horizontal-relative:page;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">
              <v:shapetype id="_x0000_t202" coordsize="21600,21600" o:spt="202" path="m,l,21600r21600,l21600,xe">
                <v:stroke joinstyle="miter"/>
                <v:path gradientshapeok="t" o:connecttype="rect"/>
              </v:shapetype>
              <v:shape id="Text Box 25" o:spid="_x0000_s1027" type="#_x0000_t202" style="position:absolute;left:782;top:14990;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5aMcIA&#10;AADcAAAADwAAAGRycy9kb3ducmV2LnhtbERPz2vCMBS+D/wfwhN2m6kblFlNRWQDYTCs9eDx2by2&#10;weala6J2//1yEHb8+H6v1qPtxI0GbxwrmM8SEMSV04YbBcfy8+UdhA/IGjvHpOCXPKzzydMKM+3u&#10;XNDtEBoRQ9hnqKANoc+k9FVLFv3M9cSRq91gMUQ4NFIPeI/htpOvSZJKi4ZjQ4s9bVuqLoerVbA5&#10;cfFhfr7P+6IuTFkuEv5KL0o9T8fNEkSgMfyLH+6dVpC+xbXxTDwCM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bloxwgAAANwAAAAPAAAAAAAAAAAAAAAAAJgCAABkcnMvZG93&#10;bnJldi54bWxQSwUGAAAAAAQABAD1AAAAhwMAAAAA&#10;" filled="f" stroked="f">
                <v:textbox inset="0,0,0,0">
                  <w:txbxContent>
                    <w:p w:rsidR="003860EB" w:rsidRPr="00AB519C" w:rsidRDefault="003860EB" w:rsidP="003860EB">
                      <w:pPr>
                        <w:jc w:val="center"/>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B519C">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fldChar w:fldCharType="begin"/>
                      </w:r>
                      <w:r w:rsidRPr="00AB519C">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instrText xml:space="preserve"> PAGE    \* MERGEFORMAT </w:instrText>
                      </w:r>
                      <w:r w:rsidRPr="00AB519C">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fldChar w:fldCharType="separate"/>
                      </w:r>
                      <w:r w:rsidR="001F6CB4" w:rsidRPr="001F6CB4">
                        <w:rPr>
                          <w:b/>
                          <w:noProof/>
                          <w:color w:val="8C8C8C" w:themeColor="background1" w:themeShade="8C"/>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4</w:t>
                      </w:r>
                      <w:r w:rsidRPr="00AB519C">
                        <w:rPr>
                          <w:b/>
                          <w:noProof/>
                          <w:color w:val="8C8C8C" w:themeColor="background1" w:themeShade="8C"/>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fldChar w:fldCharType="end"/>
                      </w:r>
                    </w:p>
                  </w:txbxContent>
                </v:textbox>
              </v:shape>
              <v:group id="Group 31" o:spid="_x0000_s1028" style="position:absolute;left:-8;top:14978;width:12255;height:230"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Dg0GcUAAADcAAAADwAAAGRycy9kb3ducmV2LnhtbESPQYvCMBSE78L+h/CE&#10;vWnaFcWtRhFxlz2IoC6It0fzbIvNS2liW/+9EQSPw8x8w8yXnSlFQ7UrLCuIhxEI4tTqgjMF/8ef&#10;wRSE88gaS8uk4E4OlouP3hwTbVveU3PwmQgQdgkqyL2vEildmpNBN7QVcfAutjbog6wzqWtsA9yU&#10;8iuKJtJgwWEhx4rWOaXXw80o+G2xXY3iTbO9Xtb383G8O21jUuqz361mIDx1/h1+tf+0gsno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Q4NBnFAAAA3AAA&#10;AA8AAAAAAAAAAAAAAAAAqgIAAGRycy9kb3ducmV2LnhtbFBLBQYAAAAABAAEAPoAAACc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vBYcEAAADcAAAADwAAAGRycy9kb3ducmV2LnhtbERPTYvCMBC9L/gfwgje1lRXpFajiLig&#10;ggerIN6GZmyLzaQ00dZ/bw4Le3y878WqM5V4UeNKywpGwwgEcWZ1ybmCy/n3OwbhPLLGyjIpeJOD&#10;1bL3tcBE25ZP9Ep9LkIIuwQVFN7XiZQuK8igG9qaOHB32xj0ATa51A22IdxUchxFU2mw5NBQYE2b&#10;grJH+jQK9vlha47X9W12rMuN3k7iNv2JlRr0u/UchKfO/4v/3DutYDoJ88OZcATk8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28FhwQAAANwAAAAPAAAAAAAAAAAAAAAA&#10;AKECAABkcnMvZG93bnJldi54bWxQSwUGAAAAAAQABAD5AAAAjwMAAAAA&#10;" strokecolor="#f68c36 [3049]"/>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fT8UAAADcAAAADwAAAGRycy9kb3ducmV2LnhtbESPT4vCMBTE7wt+h/AEb2tqEVmqUfyz&#10;grCX3SqIt0fzTIvNS2myWvfTbwTB4zAzv2Fmi87W4kqtrxwrGA0TEMSF0xUbBYf99v0DhA/IGmvH&#10;pOBOHhbz3tsMM+1u/EPXPBgRIewzVFCG0GRS+qIki37oGuLonV1rMUTZGqlbvEW4rWWaJBNpseK4&#10;UGJD65KKS/5rFXz7jVnl6f1stsfT7i/9+jz4S6LUoN8tpyACdeEVfrZ3WsFkPILHmXgE5P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ZfT8UAAADcAAAADwAAAAAAAAAA&#10;AAAAAAChAgAAZHJzL2Rvd25yZXYueG1sUEsFBgAAAAAEAAQA+QAAAJMDAAAAAA==&#10;" adj="20904" strokecolor="#f68c36 [3049]"/>
              </v:group>
              <w10:wrap anchorx="page" anchory="margin"/>
            </v:group>
          </w:pict>
        </mc:Fallback>
      </mc:AlternateContent>
    </w:r>
    <w:r>
      <w:tab/>
    </w:r>
    <w:r>
      <w:tab/>
      <w:t>29/10/2011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7967" w:rsidRDefault="009E7967" w:rsidP="003860EB">
      <w:pPr>
        <w:spacing w:before="0" w:after="0" w:line="240" w:lineRule="auto"/>
      </w:pPr>
      <w:r>
        <w:separator/>
      </w:r>
    </w:p>
  </w:footnote>
  <w:footnote w:type="continuationSeparator" w:id="0">
    <w:p w:rsidR="009E7967" w:rsidRDefault="009E7967" w:rsidP="003860EB">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60EB" w:rsidRDefault="003860EB" w:rsidP="003860EB">
    <w:pPr>
      <w:pStyle w:val="Header"/>
      <w:tabs>
        <w:tab w:val="clear" w:pos="4513"/>
        <w:tab w:val="left" w:pos="6570"/>
      </w:tabs>
      <w:rPr>
        <w:i/>
      </w:rPr>
    </w:pPr>
    <w:r w:rsidRPr="00323CE4">
      <w:rPr>
        <w:rFonts w:ascii="Tahoma" w:hAnsi="Tahoma" w:cs="Tahoma"/>
        <w:b/>
        <w:color w:val="009644"/>
        <w:sz w:val="28"/>
      </w:rPr>
      <w:t>Phần mềm Quản lí bán hàng siêu thị</w:t>
    </w:r>
    <w:r>
      <w:tab/>
    </w:r>
    <w:r w:rsidRPr="00323CE4">
      <w:rPr>
        <w:i/>
        <w:color w:val="000000" w:themeColor="text1"/>
        <w14:shadow w14:blurRad="50800" w14:dist="38100" w14:dir="18900000" w14:sx="100000" w14:sy="100000" w14:kx="0" w14:ky="0" w14:algn="bl">
          <w14:srgbClr w14:val="000000">
            <w14:alpha w14:val="60000"/>
          </w14:srgbClr>
        </w14:shadow>
      </w:rPr>
      <w:t xml:space="preserve">Software </w:t>
    </w:r>
    <w:r>
      <w:rPr>
        <w:i/>
        <w:color w:val="000000" w:themeColor="text1"/>
        <w14:shadow w14:blurRad="50800" w14:dist="38100" w14:dir="18900000" w14:sx="100000" w14:sy="100000" w14:kx="0" w14:ky="0" w14:algn="bl">
          <w14:srgbClr w14:val="000000">
            <w14:alpha w14:val="60000"/>
          </w14:srgbClr>
        </w14:shadow>
      </w:rPr>
      <w:t>Implement Plan</w:t>
    </w:r>
  </w:p>
  <w:p w:rsidR="003860EB" w:rsidRPr="003860EB" w:rsidRDefault="003860EB" w:rsidP="003860EB">
    <w:pPr>
      <w:pStyle w:val="Header"/>
      <w:tabs>
        <w:tab w:val="clear" w:pos="4513"/>
        <w:tab w:val="clear" w:pos="9026"/>
      </w:tabs>
      <w:rPr>
        <w:rFonts w:asciiTheme="majorHAnsi" w:hAnsiTheme="majorHAnsi" w:cstheme="majorHAnsi"/>
      </w:rPr>
    </w:pPr>
    <w:r>
      <w:rPr>
        <w:rFonts w:asciiTheme="majorHAnsi" w:hAnsiTheme="majorHAnsi" w:cstheme="majorHAnsi"/>
        <w:noProof/>
        <w:lang w:eastAsia="vi-VN"/>
      </w:rPr>
      <mc:AlternateContent>
        <mc:Choice Requires="wps">
          <w:drawing>
            <wp:anchor distT="0" distB="0" distL="114300" distR="114300" simplePos="0" relativeHeight="251659264" behindDoc="0" locked="0" layoutInCell="1" allowOverlap="1" wp14:anchorId="16A91EF7" wp14:editId="7115A346">
              <wp:simplePos x="0" y="0"/>
              <wp:positionH relativeFrom="column">
                <wp:posOffset>-14731</wp:posOffset>
              </wp:positionH>
              <wp:positionV relativeFrom="paragraph">
                <wp:posOffset>45196</wp:posOffset>
              </wp:positionV>
              <wp:extent cx="5734758" cy="0"/>
              <wp:effectExtent l="0" t="0" r="18415" b="19050"/>
              <wp:wrapNone/>
              <wp:docPr id="2" name="Straight Connector 2"/>
              <wp:cNvGraphicFramePr/>
              <a:graphic xmlns:a="http://schemas.openxmlformats.org/drawingml/2006/main">
                <a:graphicData uri="http://schemas.microsoft.com/office/word/2010/wordprocessingShape">
                  <wps:wsp>
                    <wps:cNvCnPr/>
                    <wps:spPr>
                      <a:xfrm>
                        <a:off x="0" y="0"/>
                        <a:ext cx="573475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5pt,3.55pt" to="450.4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" strokecolor="#4579b8 [3044]"/>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E64EB"/>
    <w:multiLevelType w:val="hybridMultilevel"/>
    <w:tmpl w:val="35EAAA34"/>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1">
    <w:nsid w:val="20BE5ECE"/>
    <w:multiLevelType w:val="hybridMultilevel"/>
    <w:tmpl w:val="89D678EE"/>
    <w:lvl w:ilvl="0" w:tplc="042A0001">
      <w:start w:val="1"/>
      <w:numFmt w:val="bullet"/>
      <w:lvlText w:val=""/>
      <w:lvlJc w:val="left"/>
      <w:pPr>
        <w:ind w:left="1267" w:hanging="360"/>
      </w:pPr>
      <w:rPr>
        <w:rFonts w:ascii="Symbol" w:hAnsi="Symbol" w:hint="default"/>
      </w:rPr>
    </w:lvl>
    <w:lvl w:ilvl="1" w:tplc="042A0003" w:tentative="1">
      <w:start w:val="1"/>
      <w:numFmt w:val="bullet"/>
      <w:lvlText w:val="o"/>
      <w:lvlJc w:val="left"/>
      <w:pPr>
        <w:ind w:left="1987" w:hanging="360"/>
      </w:pPr>
      <w:rPr>
        <w:rFonts w:ascii="Courier New" w:hAnsi="Courier New" w:cs="Courier New" w:hint="default"/>
      </w:rPr>
    </w:lvl>
    <w:lvl w:ilvl="2" w:tplc="042A0005" w:tentative="1">
      <w:start w:val="1"/>
      <w:numFmt w:val="bullet"/>
      <w:lvlText w:val=""/>
      <w:lvlJc w:val="left"/>
      <w:pPr>
        <w:ind w:left="2707" w:hanging="360"/>
      </w:pPr>
      <w:rPr>
        <w:rFonts w:ascii="Wingdings" w:hAnsi="Wingdings" w:hint="default"/>
      </w:rPr>
    </w:lvl>
    <w:lvl w:ilvl="3" w:tplc="042A0001" w:tentative="1">
      <w:start w:val="1"/>
      <w:numFmt w:val="bullet"/>
      <w:lvlText w:val=""/>
      <w:lvlJc w:val="left"/>
      <w:pPr>
        <w:ind w:left="3427" w:hanging="360"/>
      </w:pPr>
      <w:rPr>
        <w:rFonts w:ascii="Symbol" w:hAnsi="Symbol" w:hint="default"/>
      </w:rPr>
    </w:lvl>
    <w:lvl w:ilvl="4" w:tplc="042A0003" w:tentative="1">
      <w:start w:val="1"/>
      <w:numFmt w:val="bullet"/>
      <w:lvlText w:val="o"/>
      <w:lvlJc w:val="left"/>
      <w:pPr>
        <w:ind w:left="4147" w:hanging="360"/>
      </w:pPr>
      <w:rPr>
        <w:rFonts w:ascii="Courier New" w:hAnsi="Courier New" w:cs="Courier New" w:hint="default"/>
      </w:rPr>
    </w:lvl>
    <w:lvl w:ilvl="5" w:tplc="042A0005" w:tentative="1">
      <w:start w:val="1"/>
      <w:numFmt w:val="bullet"/>
      <w:lvlText w:val=""/>
      <w:lvlJc w:val="left"/>
      <w:pPr>
        <w:ind w:left="4867" w:hanging="360"/>
      </w:pPr>
      <w:rPr>
        <w:rFonts w:ascii="Wingdings" w:hAnsi="Wingdings" w:hint="default"/>
      </w:rPr>
    </w:lvl>
    <w:lvl w:ilvl="6" w:tplc="042A0001" w:tentative="1">
      <w:start w:val="1"/>
      <w:numFmt w:val="bullet"/>
      <w:lvlText w:val=""/>
      <w:lvlJc w:val="left"/>
      <w:pPr>
        <w:ind w:left="5587" w:hanging="360"/>
      </w:pPr>
      <w:rPr>
        <w:rFonts w:ascii="Symbol" w:hAnsi="Symbol" w:hint="default"/>
      </w:rPr>
    </w:lvl>
    <w:lvl w:ilvl="7" w:tplc="042A0003" w:tentative="1">
      <w:start w:val="1"/>
      <w:numFmt w:val="bullet"/>
      <w:lvlText w:val="o"/>
      <w:lvlJc w:val="left"/>
      <w:pPr>
        <w:ind w:left="6307" w:hanging="360"/>
      </w:pPr>
      <w:rPr>
        <w:rFonts w:ascii="Courier New" w:hAnsi="Courier New" w:cs="Courier New" w:hint="default"/>
      </w:rPr>
    </w:lvl>
    <w:lvl w:ilvl="8" w:tplc="042A0005" w:tentative="1">
      <w:start w:val="1"/>
      <w:numFmt w:val="bullet"/>
      <w:lvlText w:val=""/>
      <w:lvlJc w:val="left"/>
      <w:pPr>
        <w:ind w:left="7027" w:hanging="360"/>
      </w:pPr>
      <w:rPr>
        <w:rFonts w:ascii="Wingdings" w:hAnsi="Wingdings" w:hint="default"/>
      </w:rPr>
    </w:lvl>
  </w:abstractNum>
  <w:abstractNum w:abstractNumId="2">
    <w:nsid w:val="256D7DBE"/>
    <w:multiLevelType w:val="hybridMultilevel"/>
    <w:tmpl w:val="7ACC5C3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2DD75F2D"/>
    <w:multiLevelType w:val="hybridMultilevel"/>
    <w:tmpl w:val="0E52D53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3A657FF9"/>
    <w:multiLevelType w:val="hybridMultilevel"/>
    <w:tmpl w:val="7EE0DB34"/>
    <w:lvl w:ilvl="0" w:tplc="792609B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3B9866D8"/>
    <w:multiLevelType w:val="hybridMultilevel"/>
    <w:tmpl w:val="E8664D7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587715B4"/>
    <w:multiLevelType w:val="hybridMultilevel"/>
    <w:tmpl w:val="3D56711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660229BD"/>
    <w:multiLevelType w:val="hybridMultilevel"/>
    <w:tmpl w:val="DDD2598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6B2009F9"/>
    <w:multiLevelType w:val="hybridMultilevel"/>
    <w:tmpl w:val="0654352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
  </w:num>
  <w:num w:numId="2">
    <w:abstractNumId w:val="4"/>
  </w:num>
  <w:num w:numId="3">
    <w:abstractNumId w:val="7"/>
  </w:num>
  <w:num w:numId="4">
    <w:abstractNumId w:val="1"/>
  </w:num>
  <w:num w:numId="5">
    <w:abstractNumId w:val="8"/>
  </w:num>
  <w:num w:numId="6">
    <w:abstractNumId w:val="5"/>
  </w:num>
  <w:num w:numId="7">
    <w:abstractNumId w:val="6"/>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6DB"/>
    <w:rsid w:val="00094C43"/>
    <w:rsid w:val="000D6132"/>
    <w:rsid w:val="0019426E"/>
    <w:rsid w:val="001A133C"/>
    <w:rsid w:val="001F6CB4"/>
    <w:rsid w:val="0028630A"/>
    <w:rsid w:val="00293FE8"/>
    <w:rsid w:val="002B042A"/>
    <w:rsid w:val="002C5FFF"/>
    <w:rsid w:val="0033120C"/>
    <w:rsid w:val="003369A4"/>
    <w:rsid w:val="0034656C"/>
    <w:rsid w:val="003860EB"/>
    <w:rsid w:val="003963D7"/>
    <w:rsid w:val="00397DFF"/>
    <w:rsid w:val="00450E84"/>
    <w:rsid w:val="00451BF0"/>
    <w:rsid w:val="00463474"/>
    <w:rsid w:val="00472A77"/>
    <w:rsid w:val="0053442F"/>
    <w:rsid w:val="00572762"/>
    <w:rsid w:val="00577CC7"/>
    <w:rsid w:val="005B156D"/>
    <w:rsid w:val="00622EFD"/>
    <w:rsid w:val="006D62C7"/>
    <w:rsid w:val="00753AB6"/>
    <w:rsid w:val="00762D43"/>
    <w:rsid w:val="007E2A4F"/>
    <w:rsid w:val="007F05FD"/>
    <w:rsid w:val="008272DB"/>
    <w:rsid w:val="008758F1"/>
    <w:rsid w:val="008B59DF"/>
    <w:rsid w:val="009116CE"/>
    <w:rsid w:val="00987396"/>
    <w:rsid w:val="009E7967"/>
    <w:rsid w:val="00A15873"/>
    <w:rsid w:val="00A347C5"/>
    <w:rsid w:val="00AB63A3"/>
    <w:rsid w:val="00B52D61"/>
    <w:rsid w:val="00BB7932"/>
    <w:rsid w:val="00BD0F1C"/>
    <w:rsid w:val="00CA7B9C"/>
    <w:rsid w:val="00D25FEC"/>
    <w:rsid w:val="00D41D12"/>
    <w:rsid w:val="00E325E5"/>
    <w:rsid w:val="00E976DB"/>
    <w:rsid w:val="00F00D92"/>
    <w:rsid w:val="00F5164D"/>
    <w:rsid w:val="00F64372"/>
    <w:rsid w:val="00F92188"/>
    <w:rsid w:val="00FA70C6"/>
    <w:rsid w:val="00FB0FA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6CB4"/>
    <w:pPr>
      <w:spacing w:before="100" w:beforeAutospacing="1" w:after="100" w:afterAutospacing="1"/>
    </w:pPr>
    <w:rPr>
      <w:rFonts w:ascii="Segoe UI" w:hAnsi="Segoe UI" w:cs="Segoe UI"/>
      <w:lang w:val="en-US"/>
    </w:rPr>
  </w:style>
  <w:style w:type="paragraph" w:styleId="Heading1">
    <w:name w:val="heading 1"/>
    <w:basedOn w:val="Normal"/>
    <w:next w:val="Normal"/>
    <w:link w:val="Heading1Char"/>
    <w:uiPriority w:val="9"/>
    <w:qFormat/>
    <w:rsid w:val="00762D43"/>
    <w:pPr>
      <w:keepNext/>
      <w:keepLines/>
      <w:spacing w:before="480" w:after="0"/>
      <w:outlineLvl w:val="0"/>
    </w:pPr>
    <w:rPr>
      <w:rFonts w:eastAsiaTheme="majorEastAsia"/>
      <w:b/>
      <w:bCs/>
      <w:i/>
      <w:color w:val="365F91" w:themeColor="accent1" w:themeShade="BF"/>
      <w:sz w:val="28"/>
      <w:szCs w:val="28"/>
      <w:u w:val="single"/>
    </w:rPr>
  </w:style>
  <w:style w:type="paragraph" w:styleId="Heading5">
    <w:name w:val="heading 5"/>
    <w:basedOn w:val="Normal"/>
    <w:next w:val="Normal"/>
    <w:link w:val="Heading5Char"/>
    <w:uiPriority w:val="9"/>
    <w:semiHidden/>
    <w:unhideWhenUsed/>
    <w:qFormat/>
    <w:rsid w:val="0028630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976DB"/>
    <w:rPr>
      <w:b/>
      <w:bCs/>
    </w:rPr>
  </w:style>
  <w:style w:type="character" w:customStyle="1" w:styleId="apple-converted-space">
    <w:name w:val="apple-converted-space"/>
    <w:basedOn w:val="DefaultParagraphFont"/>
    <w:rsid w:val="00E976DB"/>
  </w:style>
  <w:style w:type="paragraph" w:styleId="ListParagraph">
    <w:name w:val="List Paragraph"/>
    <w:basedOn w:val="Normal"/>
    <w:uiPriority w:val="34"/>
    <w:qFormat/>
    <w:rsid w:val="00E976DB"/>
    <w:pPr>
      <w:ind w:left="720"/>
      <w:contextualSpacing/>
    </w:pPr>
  </w:style>
  <w:style w:type="character" w:customStyle="1" w:styleId="Heading1Char">
    <w:name w:val="Heading 1 Char"/>
    <w:basedOn w:val="DefaultParagraphFont"/>
    <w:link w:val="Heading1"/>
    <w:uiPriority w:val="9"/>
    <w:rsid w:val="00762D43"/>
    <w:rPr>
      <w:rFonts w:ascii="Segoe UI" w:eastAsiaTheme="majorEastAsia" w:hAnsi="Segoe UI" w:cs="Segoe UI"/>
      <w:b/>
      <w:bCs/>
      <w:i/>
      <w:color w:val="365F91" w:themeColor="accent1" w:themeShade="BF"/>
      <w:sz w:val="28"/>
      <w:szCs w:val="28"/>
      <w:u w:val="single"/>
      <w:lang w:val="en-US"/>
    </w:rPr>
  </w:style>
  <w:style w:type="character" w:customStyle="1" w:styleId="Heading5Char">
    <w:name w:val="Heading 5 Char"/>
    <w:basedOn w:val="DefaultParagraphFont"/>
    <w:link w:val="Heading5"/>
    <w:uiPriority w:val="9"/>
    <w:semiHidden/>
    <w:rsid w:val="0028630A"/>
    <w:rPr>
      <w:rFonts w:asciiTheme="majorHAnsi" w:eastAsiaTheme="majorEastAsia" w:hAnsiTheme="majorHAnsi" w:cstheme="majorBidi"/>
      <w:color w:val="243F60" w:themeColor="accent1" w:themeShade="7F"/>
      <w:lang w:val="en-US"/>
    </w:rPr>
  </w:style>
  <w:style w:type="character" w:styleId="IntenseEmphasis">
    <w:name w:val="Intense Emphasis"/>
    <w:basedOn w:val="DefaultParagraphFont"/>
    <w:uiPriority w:val="21"/>
    <w:qFormat/>
    <w:rsid w:val="0028630A"/>
    <w:rPr>
      <w:b/>
      <w:bCs/>
      <w:i/>
      <w:iCs/>
      <w:color w:val="4F81BD" w:themeColor="accent1"/>
    </w:rPr>
  </w:style>
  <w:style w:type="paragraph" w:styleId="Header">
    <w:name w:val="header"/>
    <w:basedOn w:val="Normal"/>
    <w:link w:val="HeaderChar"/>
    <w:uiPriority w:val="99"/>
    <w:unhideWhenUsed/>
    <w:rsid w:val="003860EB"/>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3860EB"/>
    <w:rPr>
      <w:rFonts w:ascii="Segoe UI" w:hAnsi="Segoe UI" w:cs="Segoe UI"/>
      <w:lang w:val="en-US"/>
    </w:rPr>
  </w:style>
  <w:style w:type="paragraph" w:styleId="Footer">
    <w:name w:val="footer"/>
    <w:basedOn w:val="Normal"/>
    <w:link w:val="FooterChar"/>
    <w:uiPriority w:val="99"/>
    <w:unhideWhenUsed/>
    <w:rsid w:val="003860EB"/>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3860EB"/>
    <w:rPr>
      <w:rFonts w:ascii="Segoe UI" w:hAnsi="Segoe UI" w:cs="Segoe UI"/>
      <w:lang w:val="en-US"/>
    </w:rPr>
  </w:style>
  <w:style w:type="character" w:styleId="IntenseReference">
    <w:name w:val="Intense Reference"/>
    <w:basedOn w:val="DefaultParagraphFont"/>
    <w:uiPriority w:val="32"/>
    <w:qFormat/>
    <w:rsid w:val="007F05FD"/>
    <w:rPr>
      <w:b/>
      <w:bCs/>
      <w:smallCaps/>
      <w:color w:val="C0504D" w:themeColor="accent2"/>
      <w:spacing w:val="5"/>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6CB4"/>
    <w:pPr>
      <w:spacing w:before="100" w:beforeAutospacing="1" w:after="100" w:afterAutospacing="1"/>
    </w:pPr>
    <w:rPr>
      <w:rFonts w:ascii="Segoe UI" w:hAnsi="Segoe UI" w:cs="Segoe UI"/>
      <w:lang w:val="en-US"/>
    </w:rPr>
  </w:style>
  <w:style w:type="paragraph" w:styleId="Heading1">
    <w:name w:val="heading 1"/>
    <w:basedOn w:val="Normal"/>
    <w:next w:val="Normal"/>
    <w:link w:val="Heading1Char"/>
    <w:uiPriority w:val="9"/>
    <w:qFormat/>
    <w:rsid w:val="00762D43"/>
    <w:pPr>
      <w:keepNext/>
      <w:keepLines/>
      <w:spacing w:before="480" w:after="0"/>
      <w:outlineLvl w:val="0"/>
    </w:pPr>
    <w:rPr>
      <w:rFonts w:eastAsiaTheme="majorEastAsia"/>
      <w:b/>
      <w:bCs/>
      <w:i/>
      <w:color w:val="365F91" w:themeColor="accent1" w:themeShade="BF"/>
      <w:sz w:val="28"/>
      <w:szCs w:val="28"/>
      <w:u w:val="single"/>
    </w:rPr>
  </w:style>
  <w:style w:type="paragraph" w:styleId="Heading5">
    <w:name w:val="heading 5"/>
    <w:basedOn w:val="Normal"/>
    <w:next w:val="Normal"/>
    <w:link w:val="Heading5Char"/>
    <w:uiPriority w:val="9"/>
    <w:semiHidden/>
    <w:unhideWhenUsed/>
    <w:qFormat/>
    <w:rsid w:val="0028630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976DB"/>
    <w:rPr>
      <w:b/>
      <w:bCs/>
    </w:rPr>
  </w:style>
  <w:style w:type="character" w:customStyle="1" w:styleId="apple-converted-space">
    <w:name w:val="apple-converted-space"/>
    <w:basedOn w:val="DefaultParagraphFont"/>
    <w:rsid w:val="00E976DB"/>
  </w:style>
  <w:style w:type="paragraph" w:styleId="ListParagraph">
    <w:name w:val="List Paragraph"/>
    <w:basedOn w:val="Normal"/>
    <w:uiPriority w:val="34"/>
    <w:qFormat/>
    <w:rsid w:val="00E976DB"/>
    <w:pPr>
      <w:ind w:left="720"/>
      <w:contextualSpacing/>
    </w:pPr>
  </w:style>
  <w:style w:type="character" w:customStyle="1" w:styleId="Heading1Char">
    <w:name w:val="Heading 1 Char"/>
    <w:basedOn w:val="DefaultParagraphFont"/>
    <w:link w:val="Heading1"/>
    <w:uiPriority w:val="9"/>
    <w:rsid w:val="00762D43"/>
    <w:rPr>
      <w:rFonts w:ascii="Segoe UI" w:eastAsiaTheme="majorEastAsia" w:hAnsi="Segoe UI" w:cs="Segoe UI"/>
      <w:b/>
      <w:bCs/>
      <w:i/>
      <w:color w:val="365F91" w:themeColor="accent1" w:themeShade="BF"/>
      <w:sz w:val="28"/>
      <w:szCs w:val="28"/>
      <w:u w:val="single"/>
      <w:lang w:val="en-US"/>
    </w:rPr>
  </w:style>
  <w:style w:type="character" w:customStyle="1" w:styleId="Heading5Char">
    <w:name w:val="Heading 5 Char"/>
    <w:basedOn w:val="DefaultParagraphFont"/>
    <w:link w:val="Heading5"/>
    <w:uiPriority w:val="9"/>
    <w:semiHidden/>
    <w:rsid w:val="0028630A"/>
    <w:rPr>
      <w:rFonts w:asciiTheme="majorHAnsi" w:eastAsiaTheme="majorEastAsia" w:hAnsiTheme="majorHAnsi" w:cstheme="majorBidi"/>
      <w:color w:val="243F60" w:themeColor="accent1" w:themeShade="7F"/>
      <w:lang w:val="en-US"/>
    </w:rPr>
  </w:style>
  <w:style w:type="character" w:styleId="IntenseEmphasis">
    <w:name w:val="Intense Emphasis"/>
    <w:basedOn w:val="DefaultParagraphFont"/>
    <w:uiPriority w:val="21"/>
    <w:qFormat/>
    <w:rsid w:val="0028630A"/>
    <w:rPr>
      <w:b/>
      <w:bCs/>
      <w:i/>
      <w:iCs/>
      <w:color w:val="4F81BD" w:themeColor="accent1"/>
    </w:rPr>
  </w:style>
  <w:style w:type="paragraph" w:styleId="Header">
    <w:name w:val="header"/>
    <w:basedOn w:val="Normal"/>
    <w:link w:val="HeaderChar"/>
    <w:uiPriority w:val="99"/>
    <w:unhideWhenUsed/>
    <w:rsid w:val="003860EB"/>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3860EB"/>
    <w:rPr>
      <w:rFonts w:ascii="Segoe UI" w:hAnsi="Segoe UI" w:cs="Segoe UI"/>
      <w:lang w:val="en-US"/>
    </w:rPr>
  </w:style>
  <w:style w:type="paragraph" w:styleId="Footer">
    <w:name w:val="footer"/>
    <w:basedOn w:val="Normal"/>
    <w:link w:val="FooterChar"/>
    <w:uiPriority w:val="99"/>
    <w:unhideWhenUsed/>
    <w:rsid w:val="003860EB"/>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3860EB"/>
    <w:rPr>
      <w:rFonts w:ascii="Segoe UI" w:hAnsi="Segoe UI" w:cs="Segoe UI"/>
      <w:lang w:val="en-US"/>
    </w:rPr>
  </w:style>
  <w:style w:type="character" w:styleId="IntenseReference">
    <w:name w:val="Intense Reference"/>
    <w:basedOn w:val="DefaultParagraphFont"/>
    <w:uiPriority w:val="32"/>
    <w:qFormat/>
    <w:rsid w:val="007F05FD"/>
    <w:rPr>
      <w:b/>
      <w:bCs/>
      <w:smallCaps/>
      <w:color w:val="C0504D" w:themeColor="accent2"/>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2486275">
      <w:bodyDiv w:val="1"/>
      <w:marLeft w:val="0"/>
      <w:marRight w:val="0"/>
      <w:marTop w:val="0"/>
      <w:marBottom w:val="0"/>
      <w:divBdr>
        <w:top w:val="none" w:sz="0" w:space="0" w:color="auto"/>
        <w:left w:val="none" w:sz="0" w:space="0" w:color="auto"/>
        <w:bottom w:val="none" w:sz="0" w:space="0" w:color="auto"/>
        <w:right w:val="none" w:sz="0" w:space="0" w:color="auto"/>
      </w:divBdr>
    </w:div>
    <w:div w:id="1988508747">
      <w:bodyDiv w:val="1"/>
      <w:marLeft w:val="0"/>
      <w:marRight w:val="0"/>
      <w:marTop w:val="0"/>
      <w:marBottom w:val="0"/>
      <w:divBdr>
        <w:top w:val="none" w:sz="0" w:space="0" w:color="auto"/>
        <w:left w:val="none" w:sz="0" w:space="0" w:color="auto"/>
        <w:bottom w:val="none" w:sz="0" w:space="0" w:color="auto"/>
        <w:right w:val="none" w:sz="0" w:space="0" w:color="auto"/>
      </w:divBdr>
      <w:divsChild>
        <w:div w:id="727056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FF2F0D-6405-46E6-B6CC-F374DE8D9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4</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Zest</Company>
  <LinksUpToDate>false</LinksUpToDate>
  <CharactersWithSpaces>4231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dc:creator>
  <cp:keywords/>
  <dc:description/>
  <cp:lastModifiedBy>KoS</cp:lastModifiedBy>
  <cp:revision>39</cp:revision>
  <dcterms:created xsi:type="dcterms:W3CDTF">2011-10-28T16:38:00Z</dcterms:created>
  <dcterms:modified xsi:type="dcterms:W3CDTF">2011-10-28T19:57:00Z</dcterms:modified>
</cp:coreProperties>
</file>